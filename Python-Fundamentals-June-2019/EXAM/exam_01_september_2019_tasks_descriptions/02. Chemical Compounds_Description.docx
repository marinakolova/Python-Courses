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F55DDD" w:rsidP="00F075FB">
      <w:pPr>
        <w:pStyle w:val="Heading1"/>
        <w:jc w:val="center"/>
      </w:pPr>
      <w:r>
        <w:t>Chemical Compounds</w:t>
      </w:r>
    </w:p>
    <w:p w:rsidR="00F075FB" w:rsidRDefault="00F55DDD" w:rsidP="00F075FB">
      <w:pPr>
        <w:jc w:val="center"/>
      </w:pPr>
      <w:r>
        <w:rPr>
          <w:noProof/>
        </w:rPr>
        <w:drawing>
          <wp:inline distT="0" distB="0" distL="0" distR="0">
            <wp:extent cx="1527453" cy="1409700"/>
            <wp:effectExtent l="0" t="0" r="0" b="0"/>
            <wp:docPr id="2" name="Picture 2" descr="Ð ÐµÐ·ÑÐ»ÑÐ°Ñ Ñ Ð¸Ð·Ð¾Ð±ÑÐ°Ð¶ÐµÐ½Ð¸Ðµ Ð·Ð° chemical compound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chemical compounds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5" cy="14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FB" w:rsidRDefault="00F55DDD" w:rsidP="00F075FB">
      <w:pPr>
        <w:jc w:val="center"/>
        <w:rPr>
          <w:i/>
        </w:rPr>
      </w:pPr>
      <w:r>
        <w:rPr>
          <w:i/>
        </w:rPr>
        <w:t xml:space="preserve">After you have successfully completed all the needed science courses, you are now ready for your first science </w:t>
      </w:r>
      <w:r w:rsidR="00C84856">
        <w:rPr>
          <w:i/>
        </w:rPr>
        <w:t>task</w:t>
      </w:r>
      <w:r>
        <w:rPr>
          <w:i/>
        </w:rPr>
        <w:t>: identifying and separating different chemical compounds</w:t>
      </w:r>
    </w:p>
    <w:p w:rsidR="00440333" w:rsidRDefault="00DF7F81" w:rsidP="00DF7F81">
      <w:pPr>
        <w:jc w:val="both"/>
      </w:pPr>
      <w:r>
        <w:t xml:space="preserve">Write a program that filters different chemical compounds from a </w:t>
      </w:r>
      <w:r w:rsidRPr="00B45D52">
        <w:rPr>
          <w:b/>
        </w:rPr>
        <w:t>list of elements</w:t>
      </w:r>
      <w:r>
        <w:t xml:space="preserve">. The </w:t>
      </w:r>
      <w:r w:rsidRPr="00B45D52">
        <w:rPr>
          <w:b/>
        </w:rPr>
        <w:t>first</w:t>
      </w:r>
      <w:r>
        <w:t xml:space="preserve"> input</w:t>
      </w:r>
      <w:r w:rsidRPr="00B45D52">
        <w:rPr>
          <w:b/>
        </w:rPr>
        <w:t xml:space="preserve"> line</w:t>
      </w:r>
      <w:r>
        <w:t xml:space="preserve"> will contain the atomic </w:t>
      </w:r>
      <w:r w:rsidRPr="00B45D52">
        <w:rPr>
          <w:b/>
        </w:rPr>
        <w:t>numbers</w:t>
      </w:r>
      <w:r>
        <w:t xml:space="preserve"> of different elements separated by </w:t>
      </w:r>
      <w:r w:rsidRPr="00B45D52">
        <w:rPr>
          <w:b/>
        </w:rPr>
        <w:t>comma and space</w:t>
      </w:r>
      <w:r>
        <w:t xml:space="preserve"> (</w:t>
      </w:r>
      <w:r w:rsidRPr="00B45D52">
        <w:rPr>
          <w:rFonts w:ascii="Consolas" w:hAnsi="Consolas"/>
          <w:b/>
        </w:rPr>
        <w:t>", "</w:t>
      </w:r>
      <w:r>
        <w:t xml:space="preserve">). On the next </w:t>
      </w:r>
      <w:r w:rsidRPr="00B45D52">
        <w:rPr>
          <w:b/>
        </w:rPr>
        <w:t>several lines</w:t>
      </w:r>
      <w:r>
        <w:t xml:space="preserve"> you will be given </w:t>
      </w:r>
      <w:r w:rsidRPr="00B45D52">
        <w:rPr>
          <w:b/>
        </w:rPr>
        <w:t>indices</w:t>
      </w:r>
      <w:r>
        <w:t xml:space="preserve"> of elements that form a single compound separated by a </w:t>
      </w:r>
      <w:r w:rsidRPr="00B45D52">
        <w:rPr>
          <w:b/>
        </w:rPr>
        <w:t>dash</w:t>
      </w:r>
      <w:r>
        <w:t xml:space="preserve"> </w:t>
      </w:r>
      <w:r w:rsidR="00B45D52">
        <w:br/>
      </w:r>
      <w:r>
        <w:t>(</w:t>
      </w:r>
      <w:r w:rsidRPr="00B45D52">
        <w:rPr>
          <w:rFonts w:ascii="Consolas" w:hAnsi="Consolas"/>
          <w:b/>
        </w:rPr>
        <w:t>"-"</w:t>
      </w:r>
      <w:r>
        <w:t xml:space="preserve">). You have to </w:t>
      </w:r>
      <w:r w:rsidRPr="00B45D52">
        <w:rPr>
          <w:b/>
        </w:rPr>
        <w:t>validate</w:t>
      </w:r>
      <w:r>
        <w:t xml:space="preserve"> the indices:</w:t>
      </w:r>
    </w:p>
    <w:p w:rsidR="00DF7F81" w:rsidRDefault="00DF7F81" w:rsidP="00DF7F81">
      <w:pPr>
        <w:pStyle w:val="ListParagraph"/>
        <w:numPr>
          <w:ilvl w:val="0"/>
          <w:numId w:val="20"/>
        </w:numPr>
        <w:jc w:val="both"/>
      </w:pPr>
      <w:r>
        <w:t xml:space="preserve">If the index is </w:t>
      </w:r>
      <w:r w:rsidRPr="00B45D52">
        <w:rPr>
          <w:b/>
        </w:rPr>
        <w:t>out of range</w:t>
      </w:r>
      <w:r>
        <w:t xml:space="preserve"> print: </w:t>
      </w:r>
      <w:r w:rsidRPr="00B45D52">
        <w:rPr>
          <w:rFonts w:ascii="Consolas" w:hAnsi="Consolas"/>
          <w:b/>
        </w:rPr>
        <w:t>"Invalid indices"</w:t>
      </w:r>
      <w:r>
        <w:t xml:space="preserve"> and </w:t>
      </w:r>
      <w:r w:rsidRPr="00B45D52">
        <w:rPr>
          <w:b/>
        </w:rPr>
        <w:t>ignore</w:t>
      </w:r>
      <w:r>
        <w:t xml:space="preserve"> the line</w:t>
      </w:r>
    </w:p>
    <w:p w:rsidR="00DF7F81" w:rsidRDefault="00DF7F81" w:rsidP="00DF7F81">
      <w:pPr>
        <w:pStyle w:val="ListParagraph"/>
        <w:numPr>
          <w:ilvl w:val="0"/>
          <w:numId w:val="20"/>
        </w:numPr>
        <w:jc w:val="both"/>
      </w:pPr>
      <w:r>
        <w:t xml:space="preserve">If any of the indices is </w:t>
      </w:r>
      <w:r w:rsidRPr="00B45D52">
        <w:rPr>
          <w:b/>
        </w:rPr>
        <w:t>already included</w:t>
      </w:r>
      <w:r>
        <w:t xml:space="preserve"> in another compound print: </w:t>
      </w:r>
      <w:r w:rsidRPr="00B45D52">
        <w:rPr>
          <w:rFonts w:ascii="Consolas" w:hAnsi="Consolas"/>
          <w:b/>
        </w:rPr>
        <w:t>"</w:t>
      </w:r>
      <w:r w:rsidR="00197D81">
        <w:rPr>
          <w:rFonts w:ascii="Consolas" w:hAnsi="Consolas"/>
          <w:b/>
        </w:rPr>
        <w:t>Index</w:t>
      </w:r>
      <w:r w:rsidRPr="00B45D52">
        <w:rPr>
          <w:rFonts w:ascii="Consolas" w:hAnsi="Consolas"/>
          <w:b/>
        </w:rPr>
        <w:t xml:space="preserve"> {index} is already taken"</w:t>
      </w:r>
      <w:r>
        <w:t xml:space="preserve"> and </w:t>
      </w:r>
      <w:r w:rsidRPr="00B45D52">
        <w:rPr>
          <w:b/>
        </w:rPr>
        <w:t>ignore</w:t>
      </w:r>
      <w:r>
        <w:t xml:space="preserve"> the line</w:t>
      </w:r>
    </w:p>
    <w:p w:rsidR="00DF7F81" w:rsidRDefault="00DF7F81" w:rsidP="00DF7F81">
      <w:pPr>
        <w:pStyle w:val="ListParagraph"/>
        <w:numPr>
          <w:ilvl w:val="0"/>
          <w:numId w:val="20"/>
        </w:numPr>
        <w:jc w:val="both"/>
      </w:pPr>
      <w:r>
        <w:t xml:space="preserve">If all the indices are </w:t>
      </w:r>
      <w:r w:rsidRPr="00B45D52">
        <w:rPr>
          <w:b/>
        </w:rPr>
        <w:t>valid/free</w:t>
      </w:r>
      <w:r>
        <w:t xml:space="preserve"> print the formed compound in the format: </w:t>
      </w:r>
      <w:r w:rsidRPr="00B45D52">
        <w:rPr>
          <w:rFonts w:ascii="Consolas" w:hAnsi="Consolas"/>
          <w:b/>
        </w:rPr>
        <w:t>"Found compound: {</w:t>
      </w:r>
      <w:proofErr w:type="spellStart"/>
      <w:r w:rsidRPr="00B45D52">
        <w:rPr>
          <w:rFonts w:ascii="Consolas" w:hAnsi="Consolas"/>
          <w:b/>
        </w:rPr>
        <w:t>compound_list</w:t>
      </w:r>
      <w:proofErr w:type="spellEnd"/>
      <w:r w:rsidRPr="00B45D52">
        <w:rPr>
          <w:rFonts w:ascii="Consolas" w:hAnsi="Consolas"/>
          <w:b/>
        </w:rPr>
        <w:t>}"</w:t>
      </w:r>
    </w:p>
    <w:p w:rsidR="00DF7F81" w:rsidRDefault="00DF7F81" w:rsidP="00DF7F81">
      <w:pPr>
        <w:jc w:val="both"/>
      </w:pPr>
      <w:r>
        <w:t xml:space="preserve">When you receive the command </w:t>
      </w:r>
      <w:r w:rsidRPr="00B45D52">
        <w:rPr>
          <w:b/>
        </w:rPr>
        <w:t>"end"</w:t>
      </w:r>
      <w:r>
        <w:t>, stop the program and print the following:</w:t>
      </w:r>
    </w:p>
    <w:p w:rsidR="00DF7F81" w:rsidRPr="00B45D52" w:rsidRDefault="00A86794" w:rsidP="00DF7F81">
      <w:pPr>
        <w:jc w:val="both"/>
        <w:rPr>
          <w:rFonts w:ascii="Consolas" w:hAnsi="Consolas"/>
          <w:b/>
        </w:rPr>
      </w:pPr>
      <w:r w:rsidRPr="00B45D52">
        <w:rPr>
          <w:rFonts w:ascii="Consolas" w:hAnsi="Consolas"/>
          <w:b/>
        </w:rPr>
        <w:t>Total compounds: {</w:t>
      </w:r>
      <w:proofErr w:type="spellStart"/>
      <w:r w:rsidRPr="00B45D52">
        <w:rPr>
          <w:rFonts w:ascii="Consolas" w:hAnsi="Consolas"/>
          <w:b/>
        </w:rPr>
        <w:t>total_found_compounds</w:t>
      </w:r>
      <w:proofErr w:type="spellEnd"/>
      <w:r w:rsidRPr="00B45D52">
        <w:rPr>
          <w:rFonts w:ascii="Consolas" w:hAnsi="Consolas"/>
          <w:b/>
        </w:rPr>
        <w:t>}</w:t>
      </w:r>
    </w:p>
    <w:p w:rsidR="00A86794" w:rsidRPr="00B45D52" w:rsidRDefault="00A86794" w:rsidP="00DF7F81">
      <w:pPr>
        <w:jc w:val="both"/>
        <w:rPr>
          <w:rFonts w:ascii="Consolas" w:hAnsi="Consolas"/>
          <w:b/>
        </w:rPr>
      </w:pPr>
      <w:r w:rsidRPr="00B45D52">
        <w:rPr>
          <w:rFonts w:ascii="Consolas" w:hAnsi="Consolas"/>
          <w:b/>
        </w:rPr>
        <w:t>Elements left: {</w:t>
      </w:r>
      <w:proofErr w:type="spellStart"/>
      <w:r w:rsidRPr="00B45D52">
        <w:rPr>
          <w:rFonts w:ascii="Consolas" w:hAnsi="Consolas"/>
          <w:b/>
        </w:rPr>
        <w:t>list_remaining_elements</w:t>
      </w:r>
      <w:proofErr w:type="spellEnd"/>
      <w:r w:rsidRPr="00B45D52">
        <w:rPr>
          <w:rFonts w:ascii="Consolas" w:hAnsi="Consolas"/>
          <w:b/>
        </w:rPr>
        <w:t>}</w:t>
      </w:r>
    </w:p>
    <w:p w:rsidR="00440333" w:rsidRDefault="00440333" w:rsidP="00440333">
      <w:pPr>
        <w:pStyle w:val="Heading3"/>
      </w:pPr>
      <w:r>
        <w:t>Input</w:t>
      </w:r>
    </w:p>
    <w:p w:rsidR="00B45D52" w:rsidRDefault="00B45D52" w:rsidP="00B45D52">
      <w:r>
        <w:t xml:space="preserve">On the first line you will receive a </w:t>
      </w:r>
      <w:r w:rsidRPr="00B45D52">
        <w:rPr>
          <w:b/>
        </w:rPr>
        <w:t>list of the elements</w:t>
      </w:r>
    </w:p>
    <w:p w:rsidR="00B45D52" w:rsidRPr="00B45D52" w:rsidRDefault="00B45D52" w:rsidP="00B45D52">
      <w:pPr>
        <w:rPr>
          <w:lang w:val="bg-BG"/>
        </w:rPr>
      </w:pPr>
      <w:r>
        <w:t xml:space="preserve">Until the command </w:t>
      </w:r>
      <w:r w:rsidRPr="00B45D52">
        <w:rPr>
          <w:b/>
        </w:rPr>
        <w:t>"end"</w:t>
      </w:r>
      <w:r>
        <w:t xml:space="preserve"> you will get </w:t>
      </w:r>
      <w:r w:rsidRPr="00B45D52">
        <w:rPr>
          <w:b/>
        </w:rPr>
        <w:t>indices</w:t>
      </w:r>
      <w:r>
        <w:t xml:space="preserve"> that form a compound</w:t>
      </w:r>
    </w:p>
    <w:p w:rsidR="00440333" w:rsidRDefault="00440333" w:rsidP="00440333">
      <w:pPr>
        <w:pStyle w:val="Heading3"/>
      </w:pPr>
      <w:r>
        <w:t>Output</w:t>
      </w:r>
    </w:p>
    <w:p w:rsidR="00440333" w:rsidRDefault="00440333" w:rsidP="00440333">
      <w:r>
        <w:t>Print the output as described above</w:t>
      </w:r>
    </w:p>
    <w:p w:rsidR="00440333" w:rsidRDefault="00440333" w:rsidP="00440333"/>
    <w:p w:rsidR="00440333" w:rsidRDefault="00440333" w:rsidP="00440333"/>
    <w:p w:rsidR="00440333" w:rsidRPr="00440333" w:rsidRDefault="00440333" w:rsidP="00440333"/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5040"/>
      </w:tblGrid>
      <w:tr w:rsidR="00197D81" w:rsidRPr="00BD185F" w:rsidTr="00197D81">
        <w:trPr>
          <w:trHeight w:val="445"/>
        </w:trPr>
        <w:tc>
          <w:tcPr>
            <w:tcW w:w="5130" w:type="dxa"/>
            <w:shd w:val="clear" w:color="auto" w:fill="D9D9D9" w:themeFill="background1" w:themeFillShade="D9"/>
          </w:tcPr>
          <w:p w:rsidR="00197D81" w:rsidRPr="00BD185F" w:rsidRDefault="00197D81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197D81" w:rsidRPr="00BD185F" w:rsidRDefault="00197D81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197D81" w:rsidRPr="00BD185F" w:rsidTr="00197D81">
        <w:trPr>
          <w:trHeight w:val="2349"/>
        </w:trPr>
        <w:tc>
          <w:tcPr>
            <w:tcW w:w="5130" w:type="dxa"/>
          </w:tcPr>
          <w:p w:rsidR="00197D81" w:rsidRP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highlight w:val="yellow"/>
                <w:lang w:val="en-GB"/>
              </w:rPr>
              <w:t>1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1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yellow"/>
                <w:lang w:val="en-GB"/>
              </w:rPr>
              <w:t>8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green"/>
                <w:lang w:val="en-GB"/>
              </w:rPr>
              <w:t>11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green"/>
                <w:lang w:val="en-GB"/>
              </w:rPr>
              <w:t>17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8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11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yellow"/>
                <w:lang w:val="en-GB"/>
              </w:rPr>
              <w:t>1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6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8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green"/>
                <w:lang w:val="en-GB"/>
              </w:rPr>
              <w:t>8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8</w:t>
            </w:r>
          </w:p>
          <w:p w:rsidR="00197D81" w:rsidRP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highlight w:val="yellow"/>
                <w:lang w:val="en-GB"/>
              </w:rPr>
              <w:t>0-7-2</w:t>
            </w:r>
          </w:p>
          <w:p w:rsidR="00197D81" w:rsidRP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highlight w:val="green"/>
                <w:lang w:val="en-GB"/>
              </w:rPr>
              <w:t>3-4-10</w:t>
            </w:r>
          </w:p>
          <w:p w:rsidR="00197D81" w:rsidRP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6-1-8-5-9-11</w:t>
            </w:r>
          </w:p>
          <w:p w:rsidR="00197D81" w:rsidRP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end</w:t>
            </w:r>
          </w:p>
        </w:tc>
        <w:tc>
          <w:tcPr>
            <w:tcW w:w="5040" w:type="dxa"/>
          </w:tcPr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Found compound: [1, 1, 8]</w:t>
            </w:r>
          </w:p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Found compound: [11, 17, 8]</w:t>
            </w:r>
          </w:p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Found compound: [11, 1, 6, 8, 8, 8]</w:t>
            </w:r>
          </w:p>
          <w:p w:rsidR="00197D81" w:rsidRP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Total compounds: 3</w:t>
            </w:r>
          </w:p>
          <w:p w:rsidR="00197D81" w:rsidRP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Elements left: []</w:t>
            </w:r>
          </w:p>
        </w:tc>
      </w:tr>
      <w:tr w:rsidR="00197D81" w:rsidRPr="00BD185F" w:rsidTr="00197D81">
        <w:trPr>
          <w:trHeight w:val="2349"/>
        </w:trPr>
        <w:tc>
          <w:tcPr>
            <w:tcW w:w="5130" w:type="dxa"/>
          </w:tcPr>
          <w:p w:rsidR="00197D81" w:rsidRP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11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 xml:space="preserve">, 1, 8, 17, 16, </w:t>
            </w: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17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, 8, 1</w:t>
            </w:r>
          </w:p>
          <w:p w:rsid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highlight w:val="cyan"/>
                <w:lang w:val="en-GB"/>
              </w:rPr>
              <w:t>0-5</w:t>
            </w:r>
          </w:p>
          <w:p w:rsid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1-5</w:t>
            </w:r>
          </w:p>
          <w:p w:rsid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20-2</w:t>
            </w:r>
          </w:p>
          <w:p w:rsid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5-2</w:t>
            </w:r>
          </w:p>
          <w:p w:rsidR="00197D81" w:rsidRP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end</w:t>
            </w:r>
          </w:p>
        </w:tc>
        <w:tc>
          <w:tcPr>
            <w:tcW w:w="5040" w:type="dxa"/>
          </w:tcPr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Found compound: [11, 17]</w:t>
            </w:r>
          </w:p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Index 5 already taken</w:t>
            </w:r>
          </w:p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Invalid indices</w:t>
            </w:r>
          </w:p>
          <w:p w:rsidR="00197D81" w:rsidRDefault="00197D81" w:rsidP="00440333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Index 5 already taken</w:t>
            </w:r>
          </w:p>
          <w:p w:rsidR="00197D81" w:rsidRPr="00197D81" w:rsidRDefault="00197D81" w:rsidP="00197D81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Total compounds: 1</w:t>
            </w:r>
          </w:p>
          <w:p w:rsidR="00197D81" w:rsidRPr="00197D81" w:rsidRDefault="00197D81" w:rsidP="00B96617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Elements left: [</w:t>
            </w:r>
            <w:r w:rsidR="00B96617">
              <w:rPr>
                <w:rFonts w:ascii="Consolas" w:hAnsi="Consolas"/>
                <w:sz w:val="24"/>
                <w:szCs w:val="24"/>
                <w:lang w:val="en-GB"/>
              </w:rPr>
              <w:t>1, 8</w:t>
            </w:r>
            <w:r w:rsidRPr="00197D81">
              <w:rPr>
                <w:rFonts w:ascii="Consolas" w:hAnsi="Consolas"/>
                <w:sz w:val="24"/>
                <w:szCs w:val="24"/>
                <w:lang w:val="en-GB"/>
              </w:rPr>
              <w:t>, 17, 16, 8, 1]</w:t>
            </w:r>
          </w:p>
        </w:tc>
      </w:tr>
    </w:tbl>
    <w:p w:rsidR="000A732A" w:rsidRDefault="000A732A" w:rsidP="000A732A">
      <w:pPr>
        <w:jc w:val="center"/>
        <w:rPr>
          <w:rFonts w:cstheme="minorHAnsi"/>
          <w:i/>
          <w:color w:val="282828"/>
          <w:sz w:val="26"/>
          <w:szCs w:val="26"/>
          <w:shd w:val="clear" w:color="auto" w:fill="FFFFFF"/>
        </w:rPr>
      </w:pPr>
    </w:p>
    <w:p w:rsidR="00440333" w:rsidRPr="000A732A" w:rsidRDefault="000A732A" w:rsidP="000A732A">
      <w:pPr>
        <w:jc w:val="center"/>
        <w:rPr>
          <w:rFonts w:cstheme="minorHAnsi"/>
          <w:i/>
          <w:sz w:val="24"/>
          <w:szCs w:val="24"/>
          <w:u w:val="single"/>
        </w:rPr>
      </w:pPr>
      <w:r w:rsidRPr="000A732A">
        <w:rPr>
          <w:rFonts w:cstheme="minorHAnsi"/>
          <w:i/>
          <w:color w:val="282828"/>
          <w:sz w:val="24"/>
          <w:szCs w:val="24"/>
          <w:u w:val="single"/>
          <w:shd w:val="clear" w:color="auto" w:fill="FFFFFF"/>
        </w:rPr>
        <w:t>Old chemists never die, they jus</w:t>
      </w:r>
      <w:bookmarkStart w:id="0" w:name="_GoBack"/>
      <w:bookmarkEnd w:id="0"/>
      <w:r w:rsidRPr="000A732A">
        <w:rPr>
          <w:rFonts w:cstheme="minorHAnsi"/>
          <w:i/>
          <w:color w:val="282828"/>
          <w:sz w:val="24"/>
          <w:szCs w:val="24"/>
          <w:u w:val="single"/>
          <w:shd w:val="clear" w:color="auto" w:fill="FFFFFF"/>
        </w:rPr>
        <w:t>t stop reacting</w:t>
      </w:r>
      <w:r w:rsidRPr="000A732A">
        <w:rPr>
          <w:rFonts w:cstheme="minorHAnsi"/>
          <w:i/>
          <w:color w:val="282828"/>
          <w:sz w:val="24"/>
          <w:szCs w:val="24"/>
          <w:u w:val="single"/>
          <w:shd w:val="clear" w:color="auto" w:fill="FFFFFF"/>
        </w:rPr>
        <w:t>…</w:t>
      </w:r>
    </w:p>
    <w:sectPr w:rsidR="00440333" w:rsidRPr="000A732A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8D3" w:rsidRDefault="000428D3" w:rsidP="00440333">
      <w:pPr>
        <w:spacing w:before="0" w:after="0" w:line="240" w:lineRule="auto"/>
      </w:pPr>
      <w:r>
        <w:separator/>
      </w:r>
    </w:p>
  </w:endnote>
  <w:endnote w:type="continuationSeparator" w:id="0">
    <w:p w:rsidR="000428D3" w:rsidRDefault="000428D3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3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3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73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73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8D3" w:rsidRDefault="000428D3" w:rsidP="00440333">
      <w:pPr>
        <w:spacing w:before="0" w:after="0" w:line="240" w:lineRule="auto"/>
      </w:pPr>
      <w:r>
        <w:separator/>
      </w:r>
    </w:p>
  </w:footnote>
  <w:footnote w:type="continuationSeparator" w:id="0">
    <w:p w:rsidR="000428D3" w:rsidRDefault="000428D3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72171"/>
    <w:multiLevelType w:val="hybridMultilevel"/>
    <w:tmpl w:val="9F7C0726"/>
    <w:lvl w:ilvl="0" w:tplc="2082A5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6"/>
  </w:num>
  <w:num w:numId="11">
    <w:abstractNumId w:val="18"/>
  </w:num>
  <w:num w:numId="12">
    <w:abstractNumId w:val="9"/>
  </w:num>
  <w:num w:numId="13">
    <w:abstractNumId w:val="6"/>
  </w:num>
  <w:num w:numId="14">
    <w:abstractNumId w:val="10"/>
  </w:num>
  <w:num w:numId="15">
    <w:abstractNumId w:val="19"/>
  </w:num>
  <w:num w:numId="16">
    <w:abstractNumId w:val="15"/>
  </w:num>
  <w:num w:numId="17">
    <w:abstractNumId w:val="3"/>
  </w:num>
  <w:num w:numId="18">
    <w:abstractNumId w:val="12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428D3"/>
    <w:rsid w:val="00090323"/>
    <w:rsid w:val="000A732A"/>
    <w:rsid w:val="00197D81"/>
    <w:rsid w:val="00440333"/>
    <w:rsid w:val="006A4EBB"/>
    <w:rsid w:val="007023B6"/>
    <w:rsid w:val="007F0E43"/>
    <w:rsid w:val="007F4069"/>
    <w:rsid w:val="00A81B95"/>
    <w:rsid w:val="00A86794"/>
    <w:rsid w:val="00B45D52"/>
    <w:rsid w:val="00B96617"/>
    <w:rsid w:val="00C84856"/>
    <w:rsid w:val="00CA5887"/>
    <w:rsid w:val="00D10DEB"/>
    <w:rsid w:val="00DF7F81"/>
    <w:rsid w:val="00E35BDD"/>
    <w:rsid w:val="00F075FB"/>
    <w:rsid w:val="00F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0D25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DD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5D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5DDD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DD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DD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DD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F55D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5DDD"/>
  </w:style>
  <w:style w:type="character" w:customStyle="1" w:styleId="Heading1Char">
    <w:name w:val="Heading 1 Char"/>
    <w:basedOn w:val="DefaultParagraphFont"/>
    <w:link w:val="Heading1"/>
    <w:uiPriority w:val="9"/>
    <w:rsid w:val="00F55DD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DD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DD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55DDD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DDD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F55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DD"/>
  </w:style>
  <w:style w:type="paragraph" w:styleId="Footer">
    <w:name w:val="footer"/>
    <w:basedOn w:val="Normal"/>
    <w:link w:val="FooterChar"/>
    <w:uiPriority w:val="99"/>
    <w:unhideWhenUsed/>
    <w:rsid w:val="00F55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DD"/>
  </w:style>
  <w:style w:type="paragraph" w:styleId="BalloonText">
    <w:name w:val="Balloon Text"/>
    <w:basedOn w:val="Normal"/>
    <w:link w:val="BalloonTextChar"/>
    <w:uiPriority w:val="99"/>
    <w:semiHidden/>
    <w:unhideWhenUsed/>
    <w:rsid w:val="00F55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D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DD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55D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DDD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F55DD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55DD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5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55DDD"/>
  </w:style>
  <w:style w:type="table" w:customStyle="1" w:styleId="TableGrid1">
    <w:name w:val="Table Grid1"/>
    <w:basedOn w:val="TableNormal"/>
    <w:next w:val="TableGrid"/>
    <w:uiPriority w:val="59"/>
    <w:rsid w:val="00F5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55DD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237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10</cp:revision>
  <dcterms:created xsi:type="dcterms:W3CDTF">2019-08-09T07:18:00Z</dcterms:created>
  <dcterms:modified xsi:type="dcterms:W3CDTF">2019-08-13T08:10:00Z</dcterms:modified>
</cp:coreProperties>
</file>