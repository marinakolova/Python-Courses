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F075FB" w:rsidP="00F075FB">
      <w:pPr>
        <w:pStyle w:val="Heading1"/>
        <w:jc w:val="center"/>
      </w:pPr>
      <w:r>
        <w:t>Future Scientist</w:t>
      </w:r>
    </w:p>
    <w:p w:rsidR="00F075FB" w:rsidRDefault="00F075FB" w:rsidP="00F075FB">
      <w:pPr>
        <w:jc w:val="center"/>
      </w:pPr>
      <w:r>
        <w:rPr>
          <w:noProof/>
        </w:rPr>
        <w:drawing>
          <wp:inline distT="0" distB="0" distL="0" distR="0">
            <wp:extent cx="1680688" cy="977900"/>
            <wp:effectExtent l="0" t="0" r="0" b="0"/>
            <wp:docPr id="1" name="Picture 1" descr="Ð ÐµÐ·ÑÐ»ÑÐ°Ñ Ñ Ð¸Ð·Ð¾Ð±ÑÐ°Ð¶ÐµÐ½Ð¸Ðµ Ð·Ð° scienc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science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1" cy="10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FB" w:rsidRDefault="00F075FB" w:rsidP="00F075FB">
      <w:pPr>
        <w:jc w:val="center"/>
        <w:rPr>
          <w:i/>
        </w:rPr>
      </w:pPr>
      <w:r w:rsidRPr="00F075FB">
        <w:rPr>
          <w:i/>
        </w:rPr>
        <w:t>As a future scientist you still have so many things to learn and you have to distribute your free time correctly in order for you to have time for everything.</w:t>
      </w:r>
    </w:p>
    <w:p w:rsidR="00F075FB" w:rsidRDefault="00A81B95" w:rsidP="00F075FB">
      <w:pPr>
        <w:jc w:val="both"/>
      </w:pPr>
      <w:r>
        <w:t>Write a program that checks if you managed to take enough science courses in order to take the final t</w:t>
      </w:r>
      <w:r w:rsidR="00CA5887">
        <w:t xml:space="preserve">est and become real scientist. You will receive </w:t>
      </w:r>
      <w:r w:rsidR="00CA5887" w:rsidRPr="007F0E43">
        <w:rPr>
          <w:b/>
        </w:rPr>
        <w:t>3 lines of input</w:t>
      </w:r>
      <w:r w:rsidR="00CA5887">
        <w:t xml:space="preserve">. The </w:t>
      </w:r>
      <w:r w:rsidR="00CA5887" w:rsidRPr="007F0E43">
        <w:rPr>
          <w:b/>
        </w:rPr>
        <w:t>first</w:t>
      </w:r>
      <w:r w:rsidR="00CA5887">
        <w:t xml:space="preserve"> line will be how many </w:t>
      </w:r>
      <w:r w:rsidR="00CA5887" w:rsidRPr="007F0E43">
        <w:rPr>
          <w:b/>
        </w:rPr>
        <w:t>days</w:t>
      </w:r>
      <w:r w:rsidR="00CA5887">
        <w:t xml:space="preserve"> you have to complete all the courses. On the </w:t>
      </w:r>
      <w:r w:rsidR="00CA5887" w:rsidRPr="007F0E43">
        <w:rPr>
          <w:b/>
        </w:rPr>
        <w:t>second</w:t>
      </w:r>
      <w:r w:rsidR="00CA5887">
        <w:t xml:space="preserve"> line you will be given the </w:t>
      </w:r>
      <w:r w:rsidR="00CA5887" w:rsidRPr="007F0E43">
        <w:rPr>
          <w:b/>
        </w:rPr>
        <w:t>amount of courses</w:t>
      </w:r>
      <w:r w:rsidR="00CA5887">
        <w:t xml:space="preserve"> you need to watch in that period. On the </w:t>
      </w:r>
      <w:r w:rsidR="00CA5887" w:rsidRPr="007F0E43">
        <w:rPr>
          <w:b/>
        </w:rPr>
        <w:t>last line</w:t>
      </w:r>
      <w:r w:rsidR="00CA5887">
        <w:t xml:space="preserve"> you will receive the </w:t>
      </w:r>
      <w:r w:rsidR="00CA5887" w:rsidRPr="007F0E43">
        <w:rPr>
          <w:b/>
        </w:rPr>
        <w:t>hours</w:t>
      </w:r>
      <w:r w:rsidR="00CA5887">
        <w:t xml:space="preserve"> needed for </w:t>
      </w:r>
      <w:r w:rsidR="00CA5887" w:rsidRPr="007F0E43">
        <w:rPr>
          <w:b/>
        </w:rPr>
        <w:t>each course</w:t>
      </w:r>
      <w:r w:rsidR="00CA5887">
        <w:t>.</w:t>
      </w:r>
    </w:p>
    <w:p w:rsidR="00CA5887" w:rsidRDefault="00CA5887" w:rsidP="00F075FB">
      <w:pPr>
        <w:jc w:val="both"/>
      </w:pPr>
      <w:r>
        <w:t xml:space="preserve">Your task is to calculate if you have </w:t>
      </w:r>
      <w:r w:rsidRPr="007F0E43">
        <w:rPr>
          <w:b/>
        </w:rPr>
        <w:t>enough time</w:t>
      </w:r>
      <w:r>
        <w:t xml:space="preserve"> to watch all the courses. There are some additional conditions though:</w:t>
      </w:r>
    </w:p>
    <w:p w:rsidR="00CA5887" w:rsidRDefault="00CA5887" w:rsidP="00CA5887">
      <w:pPr>
        <w:pStyle w:val="ListParagraph"/>
        <w:numPr>
          <w:ilvl w:val="0"/>
          <w:numId w:val="18"/>
        </w:numPr>
        <w:jc w:val="both"/>
      </w:pPr>
      <w:r>
        <w:t xml:space="preserve">Every </w:t>
      </w:r>
      <w:r w:rsidR="00727990">
        <w:rPr>
          <w:b/>
        </w:rPr>
        <w:t xml:space="preserve">second </w:t>
      </w:r>
      <w:r w:rsidR="00727990">
        <w:t xml:space="preserve">and </w:t>
      </w:r>
      <w:r w:rsidR="00727990" w:rsidRPr="00727990">
        <w:rPr>
          <w:b/>
        </w:rPr>
        <w:t>tenth day</w:t>
      </w:r>
      <w:r w:rsidR="00727990">
        <w:t xml:space="preserve"> </w:t>
      </w:r>
      <w:r w:rsidR="00D81D3B">
        <w:t>are</w:t>
      </w:r>
      <w:r>
        <w:t xml:space="preserve"> learning day</w:t>
      </w:r>
      <w:r w:rsidR="00D81D3B">
        <w:t>s, meaning that in those</w:t>
      </w:r>
      <w:r>
        <w:t xml:space="preserve"> day</w:t>
      </w:r>
      <w:r w:rsidR="00D81D3B">
        <w:t>s</w:t>
      </w:r>
      <w:r>
        <w:t xml:space="preserve"> you spend </w:t>
      </w:r>
      <w:r w:rsidRPr="007F0E43">
        <w:rPr>
          <w:b/>
        </w:rPr>
        <w:t>4 hours of learning</w:t>
      </w:r>
    </w:p>
    <w:p w:rsidR="00CA5887" w:rsidRDefault="00CA5887" w:rsidP="00CA5887">
      <w:pPr>
        <w:pStyle w:val="ListParagraph"/>
        <w:numPr>
          <w:ilvl w:val="0"/>
          <w:numId w:val="18"/>
        </w:numPr>
        <w:jc w:val="both"/>
      </w:pPr>
      <w:r>
        <w:t xml:space="preserve">Every </w:t>
      </w:r>
      <w:r w:rsidRPr="007F0E43">
        <w:rPr>
          <w:b/>
        </w:rPr>
        <w:t>fifth day</w:t>
      </w:r>
      <w:r>
        <w:t xml:space="preserve"> is more relaxed learning day, meaning that in that day you spend </w:t>
      </w:r>
      <w:r w:rsidRPr="007F0E43">
        <w:rPr>
          <w:b/>
        </w:rPr>
        <w:t>2 hours of learning</w:t>
      </w:r>
    </w:p>
    <w:p w:rsidR="00CA5887" w:rsidRDefault="00CA5887" w:rsidP="00CA5887">
      <w:pPr>
        <w:pStyle w:val="ListParagraph"/>
        <w:numPr>
          <w:ilvl w:val="0"/>
          <w:numId w:val="18"/>
        </w:numPr>
        <w:jc w:val="both"/>
      </w:pPr>
      <w:r>
        <w:t xml:space="preserve">In all </w:t>
      </w:r>
      <w:r w:rsidRPr="007F0E43">
        <w:rPr>
          <w:b/>
        </w:rPr>
        <w:t>other days</w:t>
      </w:r>
      <w:r>
        <w:t xml:space="preserve"> you have to go to work, so you spend only </w:t>
      </w:r>
      <w:r w:rsidRPr="007F0E43">
        <w:rPr>
          <w:b/>
        </w:rPr>
        <w:t>1 hour of learning</w:t>
      </w:r>
    </w:p>
    <w:p w:rsidR="00CA5887" w:rsidRDefault="00CA5887" w:rsidP="00CA5887">
      <w:pPr>
        <w:jc w:val="both"/>
      </w:pPr>
      <w:r>
        <w:t>After you have done the calculations you have to print one of the outputs below:</w:t>
      </w:r>
    </w:p>
    <w:p w:rsidR="00CA5887" w:rsidRDefault="00CA5887" w:rsidP="00CA5887">
      <w:pPr>
        <w:pStyle w:val="ListParagraph"/>
        <w:numPr>
          <w:ilvl w:val="0"/>
          <w:numId w:val="18"/>
        </w:numPr>
        <w:jc w:val="both"/>
      </w:pPr>
      <w:r>
        <w:t xml:space="preserve">If you had </w:t>
      </w:r>
      <w:r w:rsidRPr="007F0E43">
        <w:rPr>
          <w:b/>
        </w:rPr>
        <w:t>enough time</w:t>
      </w:r>
      <w:r>
        <w:t xml:space="preserve">: </w:t>
      </w:r>
      <w:r w:rsidRPr="007F0E43">
        <w:rPr>
          <w:rFonts w:ascii="Consolas" w:hAnsi="Consolas"/>
          <w:b/>
        </w:rPr>
        <w:t>"You watched all the courses and are left with {</w:t>
      </w:r>
      <w:proofErr w:type="spellStart"/>
      <w:r w:rsidRPr="007F0E43">
        <w:rPr>
          <w:rFonts w:ascii="Consolas" w:hAnsi="Consolas"/>
          <w:b/>
        </w:rPr>
        <w:t>hours_left</w:t>
      </w:r>
      <w:proofErr w:type="spellEnd"/>
      <w:r w:rsidRPr="007F0E43">
        <w:rPr>
          <w:rFonts w:ascii="Consolas" w:hAnsi="Consolas"/>
          <w:b/>
        </w:rPr>
        <w:t>} free hours"</w:t>
      </w:r>
    </w:p>
    <w:p w:rsidR="00440333" w:rsidRDefault="00440333" w:rsidP="00440333">
      <w:pPr>
        <w:pStyle w:val="ListParagraph"/>
        <w:numPr>
          <w:ilvl w:val="0"/>
          <w:numId w:val="18"/>
        </w:numPr>
        <w:jc w:val="both"/>
      </w:pPr>
      <w:r>
        <w:t xml:space="preserve">If you did </w:t>
      </w:r>
      <w:r w:rsidRPr="007F0E43">
        <w:rPr>
          <w:b/>
        </w:rPr>
        <w:t>not have enough time</w:t>
      </w:r>
      <w:r>
        <w:t xml:space="preserve">: </w:t>
      </w:r>
      <w:r w:rsidRPr="007F0E43">
        <w:rPr>
          <w:rFonts w:ascii="Consolas" w:hAnsi="Consolas"/>
          <w:b/>
        </w:rPr>
        <w:t>"You need to complete {</w:t>
      </w:r>
      <w:proofErr w:type="spellStart"/>
      <w:r w:rsidRPr="007F0E43">
        <w:rPr>
          <w:rFonts w:ascii="Consolas" w:hAnsi="Consolas"/>
          <w:b/>
        </w:rPr>
        <w:t>count_uncomplete_courses</w:t>
      </w:r>
      <w:proofErr w:type="spellEnd"/>
      <w:r w:rsidRPr="007F0E43">
        <w:rPr>
          <w:rFonts w:ascii="Consolas" w:hAnsi="Consolas"/>
          <w:b/>
        </w:rPr>
        <w:t>} more courses"</w:t>
      </w:r>
    </w:p>
    <w:p w:rsidR="00440333" w:rsidRDefault="00440333" w:rsidP="00440333">
      <w:pPr>
        <w:pStyle w:val="Heading3"/>
      </w:pPr>
      <w:r>
        <w:t>Input</w:t>
      </w:r>
    </w:p>
    <w:p w:rsidR="00440333" w:rsidRDefault="00440333" w:rsidP="00440333">
      <w:r>
        <w:t>3 lines of input:</w:t>
      </w:r>
    </w:p>
    <w:p w:rsidR="00440333" w:rsidRDefault="00440333" w:rsidP="00440333">
      <w:pPr>
        <w:pStyle w:val="ListParagraph"/>
        <w:numPr>
          <w:ilvl w:val="0"/>
          <w:numId w:val="18"/>
        </w:numPr>
      </w:pPr>
      <w:r>
        <w:t>Days to complete the courses</w:t>
      </w:r>
    </w:p>
    <w:p w:rsidR="00440333" w:rsidRDefault="00440333" w:rsidP="00440333">
      <w:pPr>
        <w:pStyle w:val="ListParagraph"/>
        <w:numPr>
          <w:ilvl w:val="0"/>
          <w:numId w:val="18"/>
        </w:numPr>
      </w:pPr>
      <w:r>
        <w:t>Amount of courses to complete</w:t>
      </w:r>
    </w:p>
    <w:p w:rsidR="00440333" w:rsidRDefault="00440333" w:rsidP="00440333">
      <w:pPr>
        <w:pStyle w:val="ListParagraph"/>
        <w:numPr>
          <w:ilvl w:val="0"/>
          <w:numId w:val="18"/>
        </w:numPr>
      </w:pPr>
      <w:r>
        <w:t>Hours needed per course</w:t>
      </w:r>
    </w:p>
    <w:p w:rsidR="00440333" w:rsidRDefault="00440333" w:rsidP="00440333">
      <w:pPr>
        <w:pStyle w:val="Heading3"/>
      </w:pPr>
      <w:r>
        <w:t>Output</w:t>
      </w:r>
    </w:p>
    <w:p w:rsidR="00440333" w:rsidRDefault="00440333" w:rsidP="00440333">
      <w:r>
        <w:t>Print the output as described above</w:t>
      </w:r>
    </w:p>
    <w:p w:rsidR="00440333" w:rsidRDefault="00440333" w:rsidP="00440333"/>
    <w:p w:rsidR="00440333" w:rsidRDefault="00440333" w:rsidP="00440333"/>
    <w:p w:rsidR="00440333" w:rsidRPr="00440333" w:rsidRDefault="00440333" w:rsidP="00440333"/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2887"/>
        <w:gridCol w:w="5665"/>
      </w:tblGrid>
      <w:tr w:rsidR="00440333" w:rsidRPr="00BD185F" w:rsidTr="007F4069">
        <w:trPr>
          <w:trHeight w:val="445"/>
        </w:trPr>
        <w:tc>
          <w:tcPr>
            <w:tcW w:w="1708" w:type="dxa"/>
            <w:shd w:val="clear" w:color="auto" w:fill="D9D9D9" w:themeFill="background1" w:themeFillShade="D9"/>
          </w:tcPr>
          <w:p w:rsidR="00440333" w:rsidRPr="00BD185F" w:rsidRDefault="00440333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:rsidR="00440333" w:rsidRPr="00BD185F" w:rsidRDefault="00440333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:rsidR="00440333" w:rsidRPr="00BD185F" w:rsidRDefault="00440333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440333" w:rsidRPr="00BD185F" w:rsidTr="007F4069">
        <w:trPr>
          <w:trHeight w:val="2349"/>
        </w:trPr>
        <w:tc>
          <w:tcPr>
            <w:tcW w:w="1708" w:type="dxa"/>
          </w:tcPr>
          <w:p w:rsidR="00440333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  <w:p w:rsidR="00440333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440333" w:rsidRPr="00BD185F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887" w:type="dxa"/>
          </w:tcPr>
          <w:p w:rsidR="00440333" w:rsidRPr="00BD185F" w:rsidRDefault="00440333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40333">
              <w:rPr>
                <w:rFonts w:ascii="Consolas" w:hAnsi="Consolas"/>
                <w:lang w:val="en-GB"/>
              </w:rPr>
              <w:t>You watched all</w:t>
            </w:r>
            <w:r w:rsidR="009419F3">
              <w:rPr>
                <w:rFonts w:ascii="Consolas" w:hAnsi="Consolas"/>
                <w:lang w:val="en-GB"/>
              </w:rPr>
              <w:t xml:space="preserve"> the courses and are left with 1</w:t>
            </w:r>
            <w:r w:rsidRPr="00440333">
              <w:rPr>
                <w:rFonts w:ascii="Consolas" w:hAnsi="Consolas"/>
                <w:lang w:val="en-GB"/>
              </w:rPr>
              <w:t xml:space="preserve"> free hours</w:t>
            </w:r>
          </w:p>
        </w:tc>
        <w:tc>
          <w:tcPr>
            <w:tcW w:w="5665" w:type="dxa"/>
          </w:tcPr>
          <w:p w:rsidR="00440333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The total hours are 5*5=</w:t>
            </w:r>
            <w:r w:rsidRPr="007F0E43">
              <w:rPr>
                <w:rFonts w:ascii="Consolas" w:hAnsi="Consolas"/>
                <w:b/>
                <w:lang w:val="en-GB"/>
              </w:rPr>
              <w:t>25</w:t>
            </w:r>
          </w:p>
          <w:p w:rsidR="00440333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days of learning are </w:t>
            </w:r>
            <w:r w:rsidRPr="007F0E43">
              <w:rPr>
                <w:rFonts w:ascii="Consolas" w:hAnsi="Consolas"/>
                <w:b/>
                <w:lang w:val="en-GB"/>
              </w:rPr>
              <w:t>5</w:t>
            </w:r>
          </w:p>
          <w:p w:rsidR="00440333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days of relaxed learning are </w:t>
            </w:r>
            <w:r w:rsidR="00727990">
              <w:rPr>
                <w:rFonts w:ascii="Consolas" w:hAnsi="Consolas"/>
                <w:b/>
                <w:lang w:val="en-GB"/>
              </w:rPr>
              <w:t>1</w:t>
            </w:r>
          </w:p>
          <w:p w:rsidR="00440333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casual days are </w:t>
            </w:r>
            <w:r w:rsidR="00727990">
              <w:rPr>
                <w:rFonts w:ascii="Consolas" w:hAnsi="Consolas"/>
                <w:b/>
                <w:lang w:val="en-GB"/>
              </w:rPr>
              <w:t>4</w:t>
            </w:r>
          </w:p>
          <w:p w:rsidR="00440333" w:rsidRDefault="00727990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available hours are 4</w:t>
            </w:r>
            <w:r w:rsidR="009419F3">
              <w:rPr>
                <w:rFonts w:ascii="Consolas" w:hAnsi="Consolas"/>
                <w:lang w:val="en-GB"/>
              </w:rPr>
              <w:t>+5*4+1</w:t>
            </w:r>
            <w:r w:rsidR="00440333">
              <w:rPr>
                <w:rFonts w:ascii="Consolas" w:hAnsi="Consolas"/>
                <w:lang w:val="en-GB"/>
              </w:rPr>
              <w:t>*2=</w:t>
            </w:r>
            <w:r w:rsidR="009419F3">
              <w:rPr>
                <w:rFonts w:ascii="Consolas" w:hAnsi="Consolas"/>
                <w:b/>
                <w:lang w:val="en-GB"/>
              </w:rPr>
              <w:t>26</w:t>
            </w:r>
          </w:p>
          <w:p w:rsidR="00440333" w:rsidRPr="00AD1A9B" w:rsidRDefault="00440333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You are left with </w:t>
            </w:r>
            <w:r w:rsidR="009419F3">
              <w:rPr>
                <w:rFonts w:ascii="Consolas" w:hAnsi="Consolas"/>
                <w:b/>
                <w:lang w:val="en-GB"/>
              </w:rPr>
              <w:t>1 free hour</w:t>
            </w:r>
          </w:p>
        </w:tc>
      </w:tr>
      <w:tr w:rsidR="006A4EBB" w:rsidRPr="00BD185F" w:rsidTr="007F4069">
        <w:trPr>
          <w:trHeight w:val="2349"/>
        </w:trPr>
        <w:tc>
          <w:tcPr>
            <w:tcW w:w="1708" w:type="dxa"/>
          </w:tcPr>
          <w:p w:rsidR="006A4EBB" w:rsidRDefault="006A4EB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6A4EBB" w:rsidRDefault="006A4EB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  <w:p w:rsidR="006A4EBB" w:rsidRDefault="006A4EB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87" w:type="dxa"/>
          </w:tcPr>
          <w:p w:rsidR="006A4EBB" w:rsidRPr="00440333" w:rsidRDefault="006A4EB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A4EBB">
              <w:rPr>
                <w:rFonts w:ascii="Consolas" w:hAnsi="Consolas"/>
                <w:lang w:val="en-GB"/>
              </w:rPr>
              <w:t>You need to complete 4 more courses</w:t>
            </w:r>
          </w:p>
        </w:tc>
        <w:tc>
          <w:tcPr>
            <w:tcW w:w="5665" w:type="dxa"/>
          </w:tcPr>
          <w:p w:rsidR="006A4EBB" w:rsidRDefault="006A4EB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You only have </w:t>
            </w:r>
            <w:r w:rsidRPr="007F0E43">
              <w:rPr>
                <w:rFonts w:ascii="Consolas" w:hAnsi="Consolas"/>
                <w:b/>
                <w:lang w:val="en-GB"/>
              </w:rPr>
              <w:t>12 available</w:t>
            </w:r>
            <w:r>
              <w:rPr>
                <w:rFonts w:ascii="Consolas" w:hAnsi="Consolas"/>
                <w:lang w:val="en-GB"/>
              </w:rPr>
              <w:t xml:space="preserve"> hours to watch </w:t>
            </w:r>
            <w:r w:rsidRPr="007F0E43">
              <w:rPr>
                <w:rFonts w:ascii="Consolas" w:hAnsi="Consolas"/>
                <w:b/>
                <w:lang w:val="en-GB"/>
              </w:rPr>
              <w:t>20 hours</w:t>
            </w:r>
            <w:r>
              <w:rPr>
                <w:rFonts w:ascii="Consolas" w:hAnsi="Consolas"/>
                <w:lang w:val="en-GB"/>
              </w:rPr>
              <w:t xml:space="preserve"> of courses, so there are </w:t>
            </w:r>
            <w:r w:rsidRPr="007F0E43">
              <w:rPr>
                <w:rFonts w:ascii="Consolas" w:hAnsi="Consolas"/>
                <w:b/>
                <w:lang w:val="en-GB"/>
              </w:rPr>
              <w:t>4 courses</w:t>
            </w:r>
            <w:r>
              <w:rPr>
                <w:rFonts w:ascii="Consolas" w:hAnsi="Consolas"/>
                <w:lang w:val="en-GB"/>
              </w:rPr>
              <w:t xml:space="preserve"> that you </w:t>
            </w:r>
            <w:r w:rsidRPr="007F0E43">
              <w:rPr>
                <w:rFonts w:ascii="Consolas" w:hAnsi="Consolas"/>
                <w:b/>
                <w:lang w:val="en-GB"/>
              </w:rPr>
              <w:t xml:space="preserve">did </w:t>
            </w:r>
            <w:bookmarkStart w:id="0" w:name="_GoBack"/>
            <w:bookmarkEnd w:id="0"/>
            <w:r w:rsidRPr="007F0E43">
              <w:rPr>
                <w:rFonts w:ascii="Consolas" w:hAnsi="Consolas"/>
                <w:b/>
                <w:lang w:val="en-GB"/>
              </w:rPr>
              <w:t>not</w:t>
            </w:r>
            <w:r>
              <w:rPr>
                <w:rFonts w:ascii="Consolas" w:hAnsi="Consolas"/>
                <w:lang w:val="en-GB"/>
              </w:rPr>
              <w:t xml:space="preserve"> have time to watch</w:t>
            </w:r>
          </w:p>
        </w:tc>
      </w:tr>
    </w:tbl>
    <w:p w:rsidR="00440333" w:rsidRDefault="00440333" w:rsidP="00440333">
      <w:pPr>
        <w:jc w:val="both"/>
      </w:pPr>
    </w:p>
    <w:p w:rsidR="00ED0127" w:rsidRPr="00ED0127" w:rsidRDefault="00ED0127" w:rsidP="00ED0127">
      <w:pPr>
        <w:jc w:val="center"/>
        <w:rPr>
          <w:rFonts w:cstheme="minorHAnsi"/>
          <w:i/>
          <w:sz w:val="24"/>
          <w:szCs w:val="24"/>
          <w:u w:val="single"/>
          <w:lang w:val="bg-BG"/>
        </w:rPr>
      </w:pPr>
      <w:r w:rsidRPr="00ED0127">
        <w:rPr>
          <w:rFonts w:cstheme="minorHAnsi"/>
          <w:i/>
          <w:color w:val="282828"/>
          <w:sz w:val="24"/>
          <w:szCs w:val="24"/>
          <w:u w:val="single"/>
          <w:shd w:val="clear" w:color="auto" w:fill="FFFFFF"/>
        </w:rPr>
        <w:t>What is the chemical formula of coffee? CoFe</w:t>
      </w:r>
      <w:r w:rsidRPr="00ED0127">
        <w:rPr>
          <w:rFonts w:cstheme="minorHAnsi"/>
          <w:i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  <w:vertAlign w:val="subscript"/>
        </w:rPr>
        <w:t>2…</w:t>
      </w:r>
    </w:p>
    <w:sectPr w:rsidR="00ED0127" w:rsidRPr="00ED0127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DBF" w:rsidRDefault="003C6DBF" w:rsidP="00440333">
      <w:pPr>
        <w:spacing w:before="0" w:after="0" w:line="240" w:lineRule="auto"/>
      </w:pPr>
      <w:r>
        <w:separator/>
      </w:r>
    </w:p>
  </w:endnote>
  <w:endnote w:type="continuationSeparator" w:id="0">
    <w:p w:rsidR="003C6DBF" w:rsidRDefault="003C6DBF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9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9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9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9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DBF" w:rsidRDefault="003C6DBF" w:rsidP="00440333">
      <w:pPr>
        <w:spacing w:before="0" w:after="0" w:line="240" w:lineRule="auto"/>
      </w:pPr>
      <w:r>
        <w:separator/>
      </w:r>
    </w:p>
  </w:footnote>
  <w:footnote w:type="continuationSeparator" w:id="0">
    <w:p w:rsidR="003C6DBF" w:rsidRDefault="003C6DBF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6"/>
  </w:num>
  <w:num w:numId="11">
    <w:abstractNumId w:val="17"/>
  </w:num>
  <w:num w:numId="12">
    <w:abstractNumId w:val="9"/>
  </w:num>
  <w:num w:numId="13">
    <w:abstractNumId w:val="6"/>
  </w:num>
  <w:num w:numId="14">
    <w:abstractNumId w:val="10"/>
  </w:num>
  <w:num w:numId="15">
    <w:abstractNumId w:val="18"/>
  </w:num>
  <w:num w:numId="16">
    <w:abstractNumId w:val="15"/>
  </w:num>
  <w:num w:numId="17">
    <w:abstractNumId w:val="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3C6DBF"/>
    <w:rsid w:val="00440333"/>
    <w:rsid w:val="006A4EBB"/>
    <w:rsid w:val="007023B6"/>
    <w:rsid w:val="00727990"/>
    <w:rsid w:val="007F0E43"/>
    <w:rsid w:val="007F4069"/>
    <w:rsid w:val="009419F3"/>
    <w:rsid w:val="00A81B95"/>
    <w:rsid w:val="00CA5887"/>
    <w:rsid w:val="00D10DEB"/>
    <w:rsid w:val="00D81D3B"/>
    <w:rsid w:val="00ED0127"/>
    <w:rsid w:val="00F075FB"/>
    <w:rsid w:val="00F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4CC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9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799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799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99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99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9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7279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27990"/>
  </w:style>
  <w:style w:type="character" w:customStyle="1" w:styleId="Heading1Char">
    <w:name w:val="Heading 1 Char"/>
    <w:basedOn w:val="DefaultParagraphFont"/>
    <w:link w:val="Heading1"/>
    <w:uiPriority w:val="9"/>
    <w:rsid w:val="0072799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99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99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799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9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2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90"/>
  </w:style>
  <w:style w:type="paragraph" w:styleId="Footer">
    <w:name w:val="footer"/>
    <w:basedOn w:val="Normal"/>
    <w:link w:val="FooterChar"/>
    <w:uiPriority w:val="99"/>
    <w:unhideWhenUsed/>
    <w:rsid w:val="0072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90"/>
  </w:style>
  <w:style w:type="paragraph" w:styleId="BalloonText">
    <w:name w:val="Balloon Text"/>
    <w:basedOn w:val="Normal"/>
    <w:link w:val="BalloonTextChar"/>
    <w:uiPriority w:val="99"/>
    <w:semiHidden/>
    <w:unhideWhenUsed/>
    <w:rsid w:val="0072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9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99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279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799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72799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2799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2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27990"/>
  </w:style>
  <w:style w:type="table" w:customStyle="1" w:styleId="TableGrid1">
    <w:name w:val="Table Grid1"/>
    <w:basedOn w:val="TableNormal"/>
    <w:next w:val="TableGrid"/>
    <w:uiPriority w:val="59"/>
    <w:rsid w:val="0072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279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181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8</cp:revision>
  <dcterms:created xsi:type="dcterms:W3CDTF">2019-08-09T07:18:00Z</dcterms:created>
  <dcterms:modified xsi:type="dcterms:W3CDTF">2019-08-28T08:52:00Z</dcterms:modified>
</cp:coreProperties>
</file>